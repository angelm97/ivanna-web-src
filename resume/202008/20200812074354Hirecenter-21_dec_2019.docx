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FA0" w:rsidRDefault="003F5FA0" w:rsidP="00EC3E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 place of Country names it is showing State names</w:t>
      </w:r>
      <w:bookmarkStart w:id="0" w:name="_GoBack"/>
      <w:bookmarkEnd w:id="0"/>
      <w:r>
        <w:rPr>
          <w:noProof/>
        </w:rPr>
        <w:t xml:space="preserve"> of </w:t>
      </w:r>
      <w:smartTag w:uri="urn:schemas-microsoft-com:office:smarttags" w:element="country-region">
        <w:smartTag w:uri="urn:schemas-microsoft-com:office:smarttags" w:element="place">
          <w:r>
            <w:rPr>
              <w:noProof/>
            </w:rPr>
            <w:t>india</w:t>
          </w:r>
        </w:smartTag>
      </w:smartTag>
    </w:p>
    <w:p w:rsidR="003F5FA0" w:rsidRDefault="003F5FA0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5pt;height:187.5pt;visibility:visible">
            <v:imagedata r:id="rId5" o:title=""/>
          </v:shape>
        </w:pict>
      </w:r>
    </w:p>
    <w:p w:rsidR="003F5FA0" w:rsidRPr="000238FB" w:rsidRDefault="003F5FA0">
      <w:pPr>
        <w:rPr>
          <w:color w:val="FF0000"/>
        </w:rPr>
      </w:pPr>
      <w:r w:rsidRPr="000238FB">
        <w:rPr>
          <w:noProof/>
          <w:color w:val="FF0000"/>
        </w:rPr>
        <w:t>Please recheck. It  is states dropdown. Country drop down is left to states.</w:t>
      </w:r>
    </w:p>
    <w:p w:rsidR="003F5FA0" w:rsidRDefault="003F5FA0"/>
    <w:p w:rsidR="003F5FA0" w:rsidRDefault="003F5FA0" w:rsidP="00EC3EF6">
      <w:pPr>
        <w:pStyle w:val="ListParagraph"/>
        <w:numPr>
          <w:ilvl w:val="0"/>
          <w:numId w:val="1"/>
        </w:numPr>
      </w:pPr>
      <w:r>
        <w:t>Error occurred while login from Facebook</w:t>
      </w:r>
    </w:p>
    <w:p w:rsidR="003F5FA0" w:rsidRDefault="003F5FA0">
      <w:r>
        <w:rPr>
          <w:noProof/>
        </w:rPr>
        <w:pict>
          <v:shape id="Picture 2" o:spid="_x0000_i1026" type="#_x0000_t75" style="width:461.25pt;height:249.75pt;visibility:visible">
            <v:imagedata r:id="rId6" o:title=""/>
          </v:shape>
        </w:pict>
      </w:r>
    </w:p>
    <w:p w:rsidR="003F5FA0" w:rsidRDefault="003F5FA0">
      <w:r>
        <w:t>API might not be created properly. Attached tutorial</w:t>
      </w:r>
    </w:p>
    <w:p w:rsidR="003F5FA0" w:rsidRDefault="003F5FA0" w:rsidP="00EC3EF6">
      <w:pPr>
        <w:pStyle w:val="ListParagraph"/>
        <w:numPr>
          <w:ilvl w:val="0"/>
          <w:numId w:val="1"/>
        </w:numPr>
      </w:pPr>
      <w:r>
        <w:t xml:space="preserve">Logo needs to change </w:t>
      </w:r>
    </w:p>
    <w:p w:rsidR="003F5FA0" w:rsidRDefault="003F5FA0" w:rsidP="00EC3EF6">
      <w:pPr>
        <w:pStyle w:val="ListParagraph"/>
      </w:pPr>
      <w:r>
        <w:t xml:space="preserve">URL  : </w:t>
      </w:r>
      <w:hyperlink r:id="rId7" w:history="1">
        <w:r w:rsidRPr="00764A6E">
          <w:rPr>
            <w:rStyle w:val="Hyperlink"/>
          </w:rPr>
          <w:t>http://hirecenter.com/mobile/2/System-Administrator.html</w:t>
        </w:r>
      </w:hyperlink>
    </w:p>
    <w:p w:rsidR="003F5FA0" w:rsidRDefault="003F5FA0" w:rsidP="00EC3EF6">
      <w:pPr>
        <w:pStyle w:val="ListParagraph"/>
      </w:pPr>
    </w:p>
    <w:p w:rsidR="003F5FA0" w:rsidRDefault="003F5FA0" w:rsidP="00EC3EF6">
      <w:pPr>
        <w:pStyle w:val="ListParagraph"/>
        <w:rPr>
          <w:noProof/>
        </w:rPr>
      </w:pPr>
      <w:r>
        <w:rPr>
          <w:noProof/>
        </w:rPr>
        <w:pict>
          <v:shape id="Picture 3" o:spid="_x0000_i1027" type="#_x0000_t75" style="width:461.25pt;height:247.5pt;visibility:visible">
            <v:imagedata r:id="rId8" o:title=""/>
          </v:shape>
        </w:pict>
      </w:r>
    </w:p>
    <w:p w:rsidR="003F5FA0" w:rsidRDefault="003F5FA0" w:rsidP="00EC3EF6">
      <w:pPr>
        <w:pStyle w:val="ListParagraph"/>
        <w:rPr>
          <w:noProof/>
        </w:rPr>
      </w:pPr>
    </w:p>
    <w:p w:rsidR="003F5FA0" w:rsidRPr="000238FB" w:rsidRDefault="003F5FA0" w:rsidP="00EC3EF6">
      <w:pPr>
        <w:pStyle w:val="ListParagraph"/>
        <w:rPr>
          <w:b/>
          <w:color w:val="FF00FF"/>
          <w:sz w:val="36"/>
          <w:szCs w:val="36"/>
        </w:rPr>
      </w:pPr>
      <w:r w:rsidRPr="000238FB">
        <w:rPr>
          <w:b/>
          <w:noProof/>
          <w:color w:val="FF00FF"/>
          <w:sz w:val="36"/>
          <w:szCs w:val="36"/>
        </w:rPr>
        <w:t>BAWLANT WORK</w:t>
      </w:r>
    </w:p>
    <w:p w:rsidR="003F5FA0" w:rsidRDefault="003F5FA0" w:rsidP="00EC3EF6">
      <w:pPr>
        <w:pStyle w:val="ListParagraph"/>
      </w:pPr>
    </w:p>
    <w:p w:rsidR="003F5FA0" w:rsidRDefault="003F5FA0" w:rsidP="00EC3EF6">
      <w:pPr>
        <w:pStyle w:val="ListParagraph"/>
      </w:pPr>
      <w:r>
        <w:t xml:space="preserve">In </w:t>
      </w:r>
      <w:r w:rsidRPr="00EC3EF6">
        <w:t xml:space="preserve">Post a Job page </w:t>
      </w:r>
      <w:r>
        <w:t>,</w:t>
      </w:r>
      <w:r w:rsidRPr="00EC3EF6">
        <w:t>Job description</w:t>
      </w:r>
      <w:r>
        <w:t xml:space="preserve"> is overlapping to header </w:t>
      </w:r>
    </w:p>
    <w:p w:rsidR="003F5FA0" w:rsidRDefault="003F5FA0" w:rsidP="00EC3EF6">
      <w:pPr>
        <w:pStyle w:val="ListParagraph"/>
      </w:pPr>
    </w:p>
    <w:p w:rsidR="003F5FA0" w:rsidRDefault="003F5FA0" w:rsidP="00EC3EF6">
      <w:pPr>
        <w:pStyle w:val="ListParagraph"/>
        <w:rPr>
          <w:noProof/>
        </w:rPr>
      </w:pPr>
      <w:r>
        <w:rPr>
          <w:noProof/>
        </w:rPr>
        <w:pict>
          <v:shape id="Picture 4" o:spid="_x0000_i1028" type="#_x0000_t75" style="width:459.75pt;height:234pt;visibility:visible">
            <v:imagedata r:id="rId9" o:title=""/>
          </v:shape>
        </w:pict>
      </w:r>
    </w:p>
    <w:p w:rsidR="003F5FA0" w:rsidRDefault="003F5FA0" w:rsidP="00EC3EF6">
      <w:pPr>
        <w:pStyle w:val="ListParagraph"/>
        <w:rPr>
          <w:noProof/>
        </w:rPr>
      </w:pPr>
    </w:p>
    <w:p w:rsidR="003F5FA0" w:rsidRDefault="003F5FA0" w:rsidP="000238FB">
      <w:pPr>
        <w:pStyle w:val="ListParagraph"/>
        <w:rPr>
          <w:b/>
          <w:noProof/>
          <w:color w:val="FF00FF"/>
          <w:sz w:val="36"/>
          <w:szCs w:val="36"/>
        </w:rPr>
      </w:pPr>
      <w:r w:rsidRPr="000238FB">
        <w:rPr>
          <w:b/>
          <w:noProof/>
          <w:color w:val="FF00FF"/>
          <w:sz w:val="36"/>
          <w:szCs w:val="36"/>
        </w:rPr>
        <w:t>BAWLANT WORK</w:t>
      </w:r>
      <w:r>
        <w:rPr>
          <w:b/>
          <w:noProof/>
          <w:color w:val="FF00FF"/>
          <w:sz w:val="36"/>
          <w:szCs w:val="36"/>
        </w:rPr>
        <w:t xml:space="preserve"> – check in ejobsite demo also..problem is there too.</w:t>
      </w:r>
    </w:p>
    <w:p w:rsidR="003F5FA0" w:rsidRDefault="003F5FA0" w:rsidP="00EC3EF6">
      <w:pPr>
        <w:pStyle w:val="ListParagraph"/>
      </w:pPr>
    </w:p>
    <w:p w:rsidR="003F5FA0" w:rsidRDefault="003F5FA0" w:rsidP="00EC3EF6">
      <w:pPr>
        <w:pStyle w:val="ListParagraph"/>
      </w:pPr>
      <w:r>
        <w:t xml:space="preserve">Need to place INR in Salary types </w:t>
      </w:r>
    </w:p>
    <w:p w:rsidR="003F5FA0" w:rsidRDefault="003F5FA0" w:rsidP="00EC3EF6">
      <w:pPr>
        <w:pStyle w:val="ListParagraph"/>
      </w:pPr>
    </w:p>
    <w:p w:rsidR="003F5FA0" w:rsidRDefault="003F5FA0" w:rsidP="00EC3EF6">
      <w:pPr>
        <w:pStyle w:val="ListParagraph"/>
      </w:pPr>
      <w:r>
        <w:rPr>
          <w:noProof/>
        </w:rPr>
        <w:pict>
          <v:shape id="Picture 6" o:spid="_x0000_i1029" type="#_x0000_t75" style="width:461.25pt;height:259.5pt;visibility:visible">
            <v:imagedata r:id="rId10" o:title=""/>
          </v:shape>
        </w:pict>
      </w:r>
    </w:p>
    <w:p w:rsidR="003F5FA0" w:rsidRDefault="003F5FA0" w:rsidP="00EC3EF6">
      <w:pPr>
        <w:pStyle w:val="ListParagraph"/>
      </w:pPr>
    </w:p>
    <w:p w:rsidR="003F5FA0" w:rsidRPr="000238FB" w:rsidRDefault="003F5FA0" w:rsidP="00EC3EF6">
      <w:pPr>
        <w:pStyle w:val="ListParagraph"/>
        <w:rPr>
          <w:b/>
          <w:color w:val="FF0000"/>
        </w:rPr>
      </w:pPr>
      <w:r w:rsidRPr="000238FB">
        <w:rPr>
          <w:b/>
          <w:color w:val="FF0000"/>
        </w:rPr>
        <w:t>ADDED</w:t>
      </w:r>
    </w:p>
    <w:p w:rsidR="003F5FA0" w:rsidRDefault="003F5FA0"/>
    <w:p w:rsidR="003F5FA0" w:rsidRDefault="003F5FA0"/>
    <w:p w:rsidR="003F5FA0" w:rsidRDefault="003F5FA0"/>
    <w:p w:rsidR="003F5FA0" w:rsidRDefault="003F5FA0"/>
    <w:sectPr w:rsidR="003F5FA0" w:rsidSect="0081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E283F"/>
    <w:multiLevelType w:val="hybridMultilevel"/>
    <w:tmpl w:val="42E60052"/>
    <w:lvl w:ilvl="0" w:tplc="5650CE48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3EF6"/>
    <w:rsid w:val="000238FB"/>
    <w:rsid w:val="000D51D3"/>
    <w:rsid w:val="00277FF8"/>
    <w:rsid w:val="003F5FA0"/>
    <w:rsid w:val="00617794"/>
    <w:rsid w:val="007438C8"/>
    <w:rsid w:val="00764A6E"/>
    <w:rsid w:val="00813DCE"/>
    <w:rsid w:val="008A4A16"/>
    <w:rsid w:val="008F3160"/>
    <w:rsid w:val="009F55C0"/>
    <w:rsid w:val="00A843AC"/>
    <w:rsid w:val="00AD26CC"/>
    <w:rsid w:val="00CE0EF0"/>
    <w:rsid w:val="00EC3EF6"/>
    <w:rsid w:val="00F1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DCE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C3EF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C3EF6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hirecenter.com/mobile/2/System-Administr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3</Pages>
  <Words>88</Words>
  <Characters>507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</dc:title>
  <dc:subject/>
  <dc:creator>Leela Kumar</dc:creator>
  <cp:keywords/>
  <dc:description/>
  <cp:lastModifiedBy>James</cp:lastModifiedBy>
  <cp:revision>3</cp:revision>
  <dcterms:created xsi:type="dcterms:W3CDTF">2019-12-21T05:34:00Z</dcterms:created>
  <dcterms:modified xsi:type="dcterms:W3CDTF">2019-12-25T03:34:00Z</dcterms:modified>
</cp:coreProperties>
</file>